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719" w:rsidRDefault="00A55306" w:rsidP="008535E8">
      <w:pPr>
        <w:pStyle w:val="Heading1"/>
        <w:jc w:val="center"/>
      </w:pPr>
      <w:r>
        <w:t>TT-datamining</w:t>
      </w:r>
    </w:p>
    <w:p w:rsidR="00A55306" w:rsidRDefault="00A55306" w:rsidP="00DD61FC"/>
    <w:p w:rsidR="00A55306" w:rsidRDefault="00A55306" w:rsidP="00DD61FC">
      <w:r>
        <w:t>index.html</w:t>
      </w:r>
    </w:p>
    <w:p w:rsidR="00A55306" w:rsidRDefault="00A55306" w:rsidP="00A55306">
      <w:pPr>
        <w:pStyle w:val="ListParagraph"/>
        <w:numPr>
          <w:ilvl w:val="0"/>
          <w:numId w:val="3"/>
        </w:numPr>
      </w:pPr>
      <w:r>
        <w:t>Styles (needs work</w:t>
      </w:r>
      <w:r w:rsidR="00E16CB0">
        <w:t>, extract to separate file styles.css</w:t>
      </w:r>
      <w:r>
        <w:t>)</w:t>
      </w:r>
      <w:bookmarkStart w:id="0" w:name="_GoBack"/>
      <w:bookmarkEnd w:id="0"/>
    </w:p>
    <w:p w:rsidR="003B7EB0" w:rsidRDefault="003B7EB0" w:rsidP="00A55306">
      <w:pPr>
        <w:pStyle w:val="ListParagraph"/>
        <w:numPr>
          <w:ilvl w:val="0"/>
          <w:numId w:val="3"/>
        </w:numPr>
      </w:pPr>
      <w:r>
        <w:t>Display i</w:t>
      </w:r>
      <w:r w:rsidR="00A55306">
        <w:t>nput buttons</w:t>
      </w:r>
    </w:p>
    <w:p w:rsidR="003B7EB0" w:rsidRDefault="00A55306" w:rsidP="003B7EB0">
      <w:pPr>
        <w:pStyle w:val="ListParagraph"/>
        <w:numPr>
          <w:ilvl w:val="1"/>
          <w:numId w:val="3"/>
        </w:numPr>
      </w:pPr>
      <w:r>
        <w:t>Student data</w:t>
      </w:r>
      <w:r w:rsidR="003B7EB0">
        <w:t xml:space="preserve">: </w:t>
      </w:r>
      <w:r>
        <w:t xml:space="preserve">calls </w:t>
      </w:r>
      <w:proofErr w:type="spellStart"/>
      <w:r w:rsidRPr="00A55306">
        <w:rPr>
          <w:i/>
          <w:color w:val="FF0000"/>
        </w:rPr>
        <w:t>parseStudentData</w:t>
      </w:r>
      <w:proofErr w:type="spellEnd"/>
    </w:p>
    <w:p w:rsidR="00A55306" w:rsidRDefault="00A55306" w:rsidP="003B7EB0">
      <w:pPr>
        <w:pStyle w:val="ListParagraph"/>
        <w:numPr>
          <w:ilvl w:val="1"/>
          <w:numId w:val="3"/>
        </w:numPr>
      </w:pPr>
      <w:r>
        <w:t>Log file</w:t>
      </w:r>
      <w:r w:rsidR="003B7EB0">
        <w:t xml:space="preserve">: </w:t>
      </w:r>
      <w:r>
        <w:t xml:space="preserve">calls </w:t>
      </w:r>
      <w:proofErr w:type="spellStart"/>
      <w:r w:rsidRPr="00A55306">
        <w:rPr>
          <w:i/>
          <w:color w:val="FF0000"/>
        </w:rPr>
        <w:t>parseCSV</w:t>
      </w:r>
      <w:proofErr w:type="spellEnd"/>
    </w:p>
    <w:p w:rsidR="003B7EB0" w:rsidRDefault="003B7EB0" w:rsidP="00A55306">
      <w:pPr>
        <w:pStyle w:val="ListParagraph"/>
        <w:numPr>
          <w:ilvl w:val="0"/>
          <w:numId w:val="3"/>
        </w:numPr>
      </w:pPr>
      <w:r>
        <w:t xml:space="preserve">Load </w:t>
      </w:r>
      <w:proofErr w:type="spellStart"/>
      <w:r>
        <w:t>javascript</w:t>
      </w:r>
      <w:proofErr w:type="spellEnd"/>
      <w:r>
        <w:t xml:space="preserve"> programs</w:t>
      </w:r>
    </w:p>
    <w:p w:rsidR="00A55306" w:rsidRDefault="00A55306" w:rsidP="003B7EB0">
      <w:pPr>
        <w:pStyle w:val="ListParagraph"/>
        <w:numPr>
          <w:ilvl w:val="1"/>
          <w:numId w:val="3"/>
        </w:numPr>
      </w:pPr>
      <w:r>
        <w:t>parse-student-data.js</w:t>
      </w:r>
    </w:p>
    <w:p w:rsidR="00A55306" w:rsidRDefault="00A55306" w:rsidP="003B7EB0">
      <w:pPr>
        <w:pStyle w:val="ListParagraph"/>
        <w:numPr>
          <w:ilvl w:val="1"/>
          <w:numId w:val="3"/>
        </w:numPr>
      </w:pPr>
      <w:r>
        <w:t>html-support.js</w:t>
      </w:r>
    </w:p>
    <w:p w:rsidR="00A55306" w:rsidRDefault="00A55306" w:rsidP="003B7EB0">
      <w:pPr>
        <w:pStyle w:val="ListParagraph"/>
        <w:numPr>
          <w:ilvl w:val="1"/>
          <w:numId w:val="3"/>
        </w:numPr>
      </w:pPr>
      <w:r>
        <w:t>parse-file.js</w:t>
      </w:r>
    </w:p>
    <w:p w:rsidR="00A55306" w:rsidRDefault="00A55306" w:rsidP="003B7EB0">
      <w:pPr>
        <w:pStyle w:val="ListParagraph"/>
        <w:numPr>
          <w:ilvl w:val="1"/>
          <w:numId w:val="3"/>
        </w:numPr>
      </w:pPr>
      <w:r>
        <w:t>utils.js</w:t>
      </w:r>
    </w:p>
    <w:p w:rsidR="00A55306" w:rsidRDefault="00A55306" w:rsidP="003B7EB0">
      <w:pPr>
        <w:pStyle w:val="ListParagraph"/>
        <w:numPr>
          <w:ilvl w:val="1"/>
          <w:numId w:val="3"/>
        </w:numPr>
      </w:pPr>
      <w:r>
        <w:t>html-utils.js</w:t>
      </w:r>
    </w:p>
    <w:p w:rsidR="00A55306" w:rsidRDefault="00A55306" w:rsidP="003B7EB0">
      <w:pPr>
        <w:pStyle w:val="ListParagraph"/>
        <w:numPr>
          <w:ilvl w:val="1"/>
          <w:numId w:val="3"/>
        </w:numPr>
      </w:pPr>
      <w:r>
        <w:t>analysis-tools.js</w:t>
      </w:r>
    </w:p>
    <w:p w:rsidR="00A55306" w:rsidRDefault="00A55306" w:rsidP="003B7EB0">
      <w:pPr>
        <w:pStyle w:val="ListParagraph"/>
        <w:numPr>
          <w:ilvl w:val="1"/>
          <w:numId w:val="3"/>
        </w:numPr>
      </w:pPr>
      <w:r>
        <w:t>report-tools.js</w:t>
      </w:r>
    </w:p>
    <w:p w:rsidR="00A55306" w:rsidRDefault="00A55306" w:rsidP="003B7EB0">
      <w:pPr>
        <w:pStyle w:val="ListParagraph"/>
        <w:numPr>
          <w:ilvl w:val="1"/>
          <w:numId w:val="3"/>
        </w:numPr>
      </w:pPr>
      <w:r>
        <w:t>PapaParse-4.1.2/papaparse.js</w:t>
      </w:r>
    </w:p>
    <w:p w:rsidR="00A55306" w:rsidRDefault="00A55306" w:rsidP="003B7EB0">
      <w:pPr>
        <w:pStyle w:val="ListParagraph"/>
        <w:numPr>
          <w:ilvl w:val="1"/>
          <w:numId w:val="3"/>
        </w:numPr>
      </w:pPr>
      <w:r>
        <w:t>jquery.min.js (from Google)</w:t>
      </w:r>
    </w:p>
    <w:p w:rsidR="00A55306" w:rsidRDefault="00A55306" w:rsidP="00A55306"/>
    <w:p w:rsidR="00A55306" w:rsidRDefault="00A55306" w:rsidP="00A55306">
      <w:r>
        <w:t>parse-student-data.js</w:t>
      </w:r>
    </w:p>
    <w:p w:rsidR="00A55306" w:rsidRDefault="00A55306" w:rsidP="00A55306">
      <w:pPr>
        <w:pStyle w:val="ListParagraph"/>
        <w:numPr>
          <w:ilvl w:val="0"/>
          <w:numId w:val="4"/>
        </w:numPr>
      </w:pPr>
      <w:proofErr w:type="spellStart"/>
      <w:r w:rsidRPr="00A55306">
        <w:rPr>
          <w:i/>
          <w:color w:val="FF0000"/>
        </w:rPr>
        <w:t>parseStudentData</w:t>
      </w:r>
      <w:proofErr w:type="spellEnd"/>
      <w:r>
        <w:t xml:space="preserve">: called by input button to read </w:t>
      </w:r>
      <w:r w:rsidR="00685604">
        <w:t xml:space="preserve">user-selected </w:t>
      </w:r>
      <w:r>
        <w:t xml:space="preserve">Student-anon data file </w:t>
      </w:r>
      <w:r w:rsidR="00685604">
        <w:t xml:space="preserve">(using </w:t>
      </w:r>
      <w:proofErr w:type="spellStart"/>
      <w:r w:rsidR="00685604" w:rsidRPr="00685604">
        <w:rPr>
          <w:i/>
          <w:color w:val="FF0000"/>
        </w:rPr>
        <w:t>Papa.parse</w:t>
      </w:r>
      <w:proofErr w:type="spellEnd"/>
      <w:r w:rsidR="00685604">
        <w:t xml:space="preserve">) </w:t>
      </w:r>
      <w:r>
        <w:t xml:space="preserve">and load into </w:t>
      </w:r>
      <w:proofErr w:type="spellStart"/>
      <w:r w:rsidRPr="00A55306">
        <w:rPr>
          <w:b/>
          <w:i/>
        </w:rPr>
        <w:t>studentDataObjs</w:t>
      </w:r>
      <w:proofErr w:type="spellEnd"/>
      <w:r>
        <w:t xml:space="preserve"> array</w:t>
      </w:r>
    </w:p>
    <w:p w:rsidR="00A55306" w:rsidRDefault="00A55306" w:rsidP="00A55306"/>
    <w:p w:rsidR="00685604" w:rsidRDefault="00685604" w:rsidP="00685604">
      <w:r>
        <w:t>parse-file.js</w:t>
      </w:r>
    </w:p>
    <w:p w:rsidR="00685604" w:rsidRDefault="00685604" w:rsidP="00685604">
      <w:pPr>
        <w:pStyle w:val="ListParagraph"/>
        <w:numPr>
          <w:ilvl w:val="0"/>
          <w:numId w:val="4"/>
        </w:numPr>
      </w:pPr>
      <w:proofErr w:type="spellStart"/>
      <w:r w:rsidRPr="00685604">
        <w:rPr>
          <w:i/>
          <w:color w:val="FF0000"/>
        </w:rPr>
        <w:t>parseCSV</w:t>
      </w:r>
      <w:proofErr w:type="spellEnd"/>
      <w:r>
        <w:t xml:space="preserve">: called by input button to read user-selected log file (using </w:t>
      </w:r>
      <w:proofErr w:type="spellStart"/>
      <w:r w:rsidRPr="00685604">
        <w:rPr>
          <w:i/>
          <w:color w:val="FF0000"/>
        </w:rPr>
        <w:t>Papa.parse</w:t>
      </w:r>
      <w:proofErr w:type="spellEnd"/>
      <w:r>
        <w:t>) and then:</w:t>
      </w:r>
    </w:p>
    <w:p w:rsidR="00685604" w:rsidRDefault="00685604" w:rsidP="00685604">
      <w:pPr>
        <w:pStyle w:val="ListParagraph"/>
        <w:numPr>
          <w:ilvl w:val="1"/>
          <w:numId w:val="4"/>
        </w:numPr>
      </w:pPr>
      <w:r>
        <w:t xml:space="preserve">load into </w:t>
      </w:r>
      <w:proofErr w:type="spellStart"/>
      <w:r w:rsidRPr="00685604">
        <w:rPr>
          <w:b/>
          <w:i/>
        </w:rPr>
        <w:t>rowObjs</w:t>
      </w:r>
      <w:proofErr w:type="spellEnd"/>
      <w:r>
        <w:t xml:space="preserve"> array of row objects</w:t>
      </w:r>
    </w:p>
    <w:p w:rsidR="00685604" w:rsidRDefault="00685604" w:rsidP="00685604">
      <w:pPr>
        <w:pStyle w:val="ListParagraph"/>
        <w:numPr>
          <w:ilvl w:val="1"/>
          <w:numId w:val="4"/>
        </w:numPr>
      </w:pPr>
      <w:r>
        <w:t xml:space="preserve">call </w:t>
      </w:r>
      <w:proofErr w:type="spellStart"/>
      <w:r w:rsidRPr="00685604">
        <w:rPr>
          <w:i/>
          <w:color w:val="FF0000"/>
        </w:rPr>
        <w:t>makeTeams</w:t>
      </w:r>
      <w:proofErr w:type="spellEnd"/>
      <w:r>
        <w:t xml:space="preserve"> </w:t>
      </w:r>
      <w:r w:rsidR="009B5291">
        <w:t xml:space="preserve">(in </w:t>
      </w:r>
      <w:r w:rsidR="009B5291" w:rsidRPr="009B5291">
        <w:rPr>
          <w:i/>
        </w:rPr>
        <w:t>utils.js</w:t>
      </w:r>
      <w:r w:rsidR="009B5291">
        <w:t xml:space="preserve">) </w:t>
      </w:r>
      <w:r>
        <w:t xml:space="preserve">to create </w:t>
      </w:r>
      <w:r w:rsidRPr="00685604">
        <w:rPr>
          <w:b/>
          <w:i/>
        </w:rPr>
        <w:t>teams</w:t>
      </w:r>
      <w:r>
        <w:t xml:space="preserve"> </w:t>
      </w:r>
      <w:r w:rsidRPr="00685604">
        <w:t>array</w:t>
      </w:r>
    </w:p>
    <w:p w:rsidR="00685604" w:rsidRDefault="00685604" w:rsidP="003B7EB0">
      <w:pPr>
        <w:pStyle w:val="ListParagraph"/>
        <w:numPr>
          <w:ilvl w:val="1"/>
          <w:numId w:val="4"/>
        </w:numPr>
      </w:pPr>
      <w:r>
        <w:t xml:space="preserve">call </w:t>
      </w:r>
      <w:r w:rsidRPr="00685604">
        <w:rPr>
          <w:i/>
          <w:color w:val="FF0000"/>
        </w:rPr>
        <w:t>analyze</w:t>
      </w:r>
      <w:r>
        <w:t xml:space="preserve"> </w:t>
      </w:r>
      <w:r w:rsidR="003B7EB0">
        <w:t xml:space="preserve">(in </w:t>
      </w:r>
      <w:r w:rsidR="003B7EB0" w:rsidRPr="003B7EB0">
        <w:rPr>
          <w:i/>
        </w:rPr>
        <w:t>analysis-tools.js</w:t>
      </w:r>
      <w:r w:rsidR="003B7EB0">
        <w:t xml:space="preserve">) </w:t>
      </w:r>
      <w:r>
        <w:t xml:space="preserve">to create </w:t>
      </w:r>
      <w:r>
        <w:rPr>
          <w:b/>
          <w:i/>
        </w:rPr>
        <w:t>changes</w:t>
      </w:r>
      <w:r>
        <w:t xml:space="preserve"> array</w:t>
      </w:r>
    </w:p>
    <w:p w:rsidR="00685604" w:rsidRDefault="00685604" w:rsidP="00685604">
      <w:pPr>
        <w:pStyle w:val="ListParagraph"/>
        <w:numPr>
          <w:ilvl w:val="1"/>
          <w:numId w:val="4"/>
        </w:numPr>
      </w:pPr>
      <w:r>
        <w:t xml:space="preserve">call </w:t>
      </w:r>
      <w:proofErr w:type="spellStart"/>
      <w:r w:rsidRPr="00685604">
        <w:rPr>
          <w:i/>
          <w:color w:val="FF0000"/>
        </w:rPr>
        <w:t>setupForm</w:t>
      </w:r>
      <w:proofErr w:type="spellEnd"/>
      <w:r>
        <w:t xml:space="preserve"> to output table of choices for user</w:t>
      </w:r>
    </w:p>
    <w:p w:rsidR="00685604" w:rsidRDefault="00685604" w:rsidP="00685604"/>
    <w:p w:rsidR="00A55306" w:rsidRDefault="00A55306" w:rsidP="00A55306">
      <w:r>
        <w:t>html-support.js</w:t>
      </w:r>
    </w:p>
    <w:p w:rsidR="003B7EB0" w:rsidRDefault="003B7EB0" w:rsidP="003B7EB0">
      <w:pPr>
        <w:pStyle w:val="ListParagraph"/>
        <w:numPr>
          <w:ilvl w:val="0"/>
          <w:numId w:val="4"/>
        </w:numPr>
      </w:pPr>
      <w:proofErr w:type="spellStart"/>
      <w:r w:rsidRPr="003B7EB0">
        <w:rPr>
          <w:i/>
          <w:color w:val="FF0000"/>
        </w:rPr>
        <w:t>toggleSelectAll</w:t>
      </w:r>
      <w:proofErr w:type="spellEnd"/>
      <w:r>
        <w:t>(</w:t>
      </w:r>
      <w:proofErr w:type="spellStart"/>
      <w:r>
        <w:t>checkboxName</w:t>
      </w:r>
      <w:proofErr w:type="spellEnd"/>
      <w:r>
        <w:t xml:space="preserve">) // insert check in all boxes if </w:t>
      </w:r>
      <w:proofErr w:type="spellStart"/>
      <w:r>
        <w:t>SelectAll</w:t>
      </w:r>
      <w:proofErr w:type="spellEnd"/>
      <w:r>
        <w:t xml:space="preserve"> chosen</w:t>
      </w:r>
    </w:p>
    <w:p w:rsidR="003B7EB0" w:rsidRDefault="003B7EB0" w:rsidP="003B7EB0">
      <w:pPr>
        <w:pStyle w:val="ListParagraph"/>
        <w:numPr>
          <w:ilvl w:val="0"/>
          <w:numId w:val="4"/>
        </w:numPr>
      </w:pPr>
      <w:proofErr w:type="spellStart"/>
      <w:r w:rsidRPr="003B7EB0">
        <w:rPr>
          <w:i/>
          <w:color w:val="FF0000"/>
        </w:rPr>
        <w:t>setupForm</w:t>
      </w:r>
      <w:proofErr w:type="spellEnd"/>
      <w:r>
        <w:t xml:space="preserve">(teams) // create table for user to select teams, levels, actions, </w:t>
      </w:r>
      <w:proofErr w:type="spellStart"/>
      <w:r>
        <w:t>varRefs</w:t>
      </w:r>
      <w:proofErr w:type="spellEnd"/>
      <w:r>
        <w:t>, summary reports, teacher reports</w:t>
      </w:r>
      <w:r w:rsidR="007F32A4">
        <w:t>, and then “submit query” to generate reports</w:t>
      </w:r>
    </w:p>
    <w:p w:rsidR="00A55306" w:rsidRDefault="00A55306" w:rsidP="00A55306"/>
    <w:p w:rsidR="00A55306" w:rsidRDefault="00A55306" w:rsidP="00A55306">
      <w:r>
        <w:t>utils.js</w:t>
      </w:r>
    </w:p>
    <w:p w:rsidR="009B5291" w:rsidRDefault="009B5291" w:rsidP="009B5291">
      <w:pPr>
        <w:pStyle w:val="ListParagraph"/>
        <w:numPr>
          <w:ilvl w:val="0"/>
          <w:numId w:val="4"/>
        </w:numPr>
      </w:pPr>
      <w:proofErr w:type="spellStart"/>
      <w:r w:rsidRPr="009B5291">
        <w:rPr>
          <w:i/>
          <w:color w:val="FF0000"/>
        </w:rPr>
        <w:t>clearScreen</w:t>
      </w:r>
      <w:proofErr w:type="spellEnd"/>
      <w:r>
        <w:t xml:space="preserve"> () // clears data and summary tables</w:t>
      </w:r>
    </w:p>
    <w:p w:rsidR="009B5291" w:rsidRDefault="009B5291" w:rsidP="009B5291">
      <w:pPr>
        <w:pStyle w:val="ListParagraph"/>
        <w:numPr>
          <w:ilvl w:val="0"/>
          <w:numId w:val="4"/>
        </w:numPr>
      </w:pPr>
      <w:proofErr w:type="spellStart"/>
      <w:r w:rsidRPr="009B5291">
        <w:rPr>
          <w:i/>
          <w:color w:val="FF0000"/>
        </w:rPr>
        <w:t>initializeVarRefs</w:t>
      </w:r>
      <w:proofErr w:type="spellEnd"/>
      <w:r>
        <w:t xml:space="preserve"> (level) // Initializes variable references for this level</w:t>
      </w:r>
    </w:p>
    <w:p w:rsidR="009B5291" w:rsidRDefault="009B5291" w:rsidP="009B5291">
      <w:pPr>
        <w:pStyle w:val="ListParagraph"/>
        <w:numPr>
          <w:ilvl w:val="0"/>
          <w:numId w:val="4"/>
        </w:numPr>
      </w:pPr>
      <w:proofErr w:type="spellStart"/>
      <w:r w:rsidRPr="009B5291">
        <w:rPr>
          <w:i/>
          <w:color w:val="FF0000"/>
        </w:rPr>
        <w:t>scoreAction</w:t>
      </w:r>
      <w:proofErr w:type="spellEnd"/>
      <w:r>
        <w:t xml:space="preserve"> (action) // scoring actions based on relevance (inclusion of </w:t>
      </w:r>
      <w:proofErr w:type="spellStart"/>
      <w:r>
        <w:t>varRefs</w:t>
      </w:r>
      <w:proofErr w:type="spellEnd"/>
      <w:r>
        <w:t>)</w:t>
      </w:r>
    </w:p>
    <w:p w:rsidR="009B5291" w:rsidRDefault="009B5291" w:rsidP="009B5291">
      <w:pPr>
        <w:pStyle w:val="ListParagraph"/>
        <w:numPr>
          <w:ilvl w:val="0"/>
          <w:numId w:val="4"/>
        </w:numPr>
      </w:pPr>
      <w:proofErr w:type="spellStart"/>
      <w:r w:rsidRPr="009B5291">
        <w:rPr>
          <w:i/>
          <w:color w:val="FF0000"/>
        </w:rPr>
        <w:t>highlightMessage</w:t>
      </w:r>
      <w:proofErr w:type="spellEnd"/>
      <w:r>
        <w:t xml:space="preserve"> (act, text) // Highlights variable names/values in a message</w:t>
      </w:r>
    </w:p>
    <w:p w:rsidR="009B5291" w:rsidRDefault="009B5291" w:rsidP="009B5291">
      <w:pPr>
        <w:pStyle w:val="ListParagraph"/>
        <w:numPr>
          <w:ilvl w:val="0"/>
          <w:numId w:val="4"/>
        </w:numPr>
      </w:pPr>
      <w:proofErr w:type="spellStart"/>
      <w:r w:rsidRPr="009B5291">
        <w:rPr>
          <w:i/>
          <w:color w:val="FF0000"/>
        </w:rPr>
        <w:t>getVarRefs</w:t>
      </w:r>
      <w:proofErr w:type="spellEnd"/>
      <w:r>
        <w:t xml:space="preserve"> (action, text) // returns variable references contained in message</w:t>
      </w:r>
    </w:p>
    <w:p w:rsidR="009B5291" w:rsidRDefault="009B5291" w:rsidP="009B5291">
      <w:pPr>
        <w:pStyle w:val="ListParagraph"/>
        <w:numPr>
          <w:ilvl w:val="0"/>
          <w:numId w:val="4"/>
        </w:numPr>
      </w:pPr>
      <w:proofErr w:type="spellStart"/>
      <w:r w:rsidRPr="009B5291">
        <w:rPr>
          <w:i/>
          <w:color w:val="FF0000"/>
        </w:rPr>
        <w:t>findVars</w:t>
      </w:r>
      <w:proofErr w:type="spellEnd"/>
      <w:r>
        <w:t xml:space="preserve"> (act, </w:t>
      </w:r>
      <w:proofErr w:type="spellStart"/>
      <w:r>
        <w:t>numStr</w:t>
      </w:r>
      <w:proofErr w:type="spellEnd"/>
      <w:r>
        <w:t>) // finds variables by matching their known values</w:t>
      </w:r>
    </w:p>
    <w:p w:rsidR="009B5291" w:rsidRDefault="009B5291" w:rsidP="009B5291">
      <w:pPr>
        <w:pStyle w:val="ListParagraph"/>
        <w:numPr>
          <w:ilvl w:val="0"/>
          <w:numId w:val="4"/>
        </w:numPr>
      </w:pPr>
      <w:proofErr w:type="spellStart"/>
      <w:r w:rsidRPr="009B5291">
        <w:rPr>
          <w:i/>
          <w:color w:val="FF0000"/>
        </w:rPr>
        <w:t>makeTeams</w:t>
      </w:r>
      <w:proofErr w:type="spellEnd"/>
      <w:r>
        <w:t xml:space="preserve"> (</w:t>
      </w:r>
      <w:proofErr w:type="spellStart"/>
      <w:r>
        <w:t>rowObjs</w:t>
      </w:r>
      <w:proofErr w:type="spellEnd"/>
      <w:r>
        <w:t xml:space="preserve">) // parse </w:t>
      </w:r>
      <w:proofErr w:type="spellStart"/>
      <w:r>
        <w:t>logdata</w:t>
      </w:r>
      <w:proofErr w:type="spellEnd"/>
      <w:r>
        <w:t xml:space="preserve"> row objects looking for and populating teams</w:t>
      </w:r>
    </w:p>
    <w:p w:rsidR="009B5291" w:rsidRDefault="009B5291" w:rsidP="009B5291">
      <w:pPr>
        <w:pStyle w:val="ListParagraph"/>
        <w:numPr>
          <w:ilvl w:val="0"/>
          <w:numId w:val="4"/>
        </w:numPr>
      </w:pPr>
      <w:r w:rsidRPr="009B5291">
        <w:rPr>
          <w:i/>
          <w:color w:val="FF0000"/>
        </w:rPr>
        <w:t>about</w:t>
      </w:r>
      <w:r>
        <w:t xml:space="preserve"> (</w:t>
      </w:r>
      <w:proofErr w:type="spellStart"/>
      <w:r>
        <w:t>num</w:t>
      </w:r>
      <w:proofErr w:type="spellEnd"/>
      <w:r>
        <w:t xml:space="preserve">, target, </w:t>
      </w:r>
      <w:proofErr w:type="spellStart"/>
      <w:r>
        <w:t>tol</w:t>
      </w:r>
      <w:proofErr w:type="spellEnd"/>
      <w:r>
        <w:t>) // compare number with known value</w:t>
      </w:r>
    </w:p>
    <w:p w:rsidR="009B5291" w:rsidRDefault="009B5291" w:rsidP="009B5291">
      <w:pPr>
        <w:pStyle w:val="ListParagraph"/>
        <w:numPr>
          <w:ilvl w:val="0"/>
          <w:numId w:val="4"/>
        </w:numPr>
      </w:pPr>
      <w:proofErr w:type="spellStart"/>
      <w:r w:rsidRPr="009B5291">
        <w:rPr>
          <w:i/>
          <w:color w:val="FF0000"/>
        </w:rPr>
        <w:lastRenderedPageBreak/>
        <w:t>addTeam</w:t>
      </w:r>
      <w:proofErr w:type="spellEnd"/>
      <w:r>
        <w:t xml:space="preserve"> (</w:t>
      </w:r>
      <w:proofErr w:type="spellStart"/>
      <w:r>
        <w:t>ro</w:t>
      </w:r>
      <w:proofErr w:type="spellEnd"/>
      <w:r>
        <w:t>) // forming teams with students who join a group or pick username</w:t>
      </w:r>
    </w:p>
    <w:p w:rsidR="009B5291" w:rsidRDefault="009B5291" w:rsidP="009B5291">
      <w:pPr>
        <w:pStyle w:val="ListParagraph"/>
        <w:numPr>
          <w:ilvl w:val="0"/>
          <w:numId w:val="4"/>
        </w:numPr>
      </w:pPr>
      <w:proofErr w:type="spellStart"/>
      <w:r w:rsidRPr="009B5291">
        <w:rPr>
          <w:i/>
          <w:color w:val="FF0000"/>
        </w:rPr>
        <w:t>addLevel</w:t>
      </w:r>
      <w:proofErr w:type="spellEnd"/>
      <w:r>
        <w:t xml:space="preserve"> (</w:t>
      </w:r>
      <w:proofErr w:type="spellStart"/>
      <w:r>
        <w:t>myTeam</w:t>
      </w:r>
      <w:proofErr w:type="spellEnd"/>
      <w:r>
        <w:t xml:space="preserve">, </w:t>
      </w:r>
      <w:proofErr w:type="spellStart"/>
      <w:r>
        <w:t>ro</w:t>
      </w:r>
      <w:proofErr w:type="spellEnd"/>
      <w:r>
        <w:t xml:space="preserve">) // construct a new level from </w:t>
      </w:r>
      <w:proofErr w:type="spellStart"/>
      <w:r>
        <w:t>ro</w:t>
      </w:r>
      <w:proofErr w:type="spellEnd"/>
      <w:r>
        <w:t xml:space="preserve"> and add it to levels array.</w:t>
      </w:r>
    </w:p>
    <w:p w:rsidR="009B5291" w:rsidRDefault="009B5291" w:rsidP="009B5291">
      <w:pPr>
        <w:pStyle w:val="ListParagraph"/>
        <w:numPr>
          <w:ilvl w:val="0"/>
          <w:numId w:val="4"/>
        </w:numPr>
      </w:pPr>
      <w:proofErr w:type="spellStart"/>
      <w:r w:rsidRPr="009B5291">
        <w:rPr>
          <w:i/>
          <w:color w:val="FF0000"/>
        </w:rPr>
        <w:t>addMember</w:t>
      </w:r>
      <w:proofErr w:type="spellEnd"/>
      <w:r>
        <w:t xml:space="preserve"> (</w:t>
      </w:r>
      <w:proofErr w:type="spellStart"/>
      <w:r>
        <w:t>myTeam</w:t>
      </w:r>
      <w:proofErr w:type="spellEnd"/>
      <w:r>
        <w:t xml:space="preserve">, </w:t>
      </w:r>
      <w:proofErr w:type="spellStart"/>
      <w:r>
        <w:t>ro</w:t>
      </w:r>
      <w:proofErr w:type="spellEnd"/>
      <w:r>
        <w:t xml:space="preserve">) // add a new member to the array from </w:t>
      </w:r>
      <w:proofErr w:type="spellStart"/>
      <w:r>
        <w:t>ro</w:t>
      </w:r>
      <w:proofErr w:type="spellEnd"/>
      <w:r>
        <w:t xml:space="preserve"> </w:t>
      </w:r>
    </w:p>
    <w:p w:rsidR="009B5291" w:rsidRDefault="009B5291" w:rsidP="009B5291">
      <w:pPr>
        <w:pStyle w:val="ListParagraph"/>
        <w:numPr>
          <w:ilvl w:val="0"/>
          <w:numId w:val="4"/>
        </w:numPr>
      </w:pPr>
      <w:proofErr w:type="spellStart"/>
      <w:r w:rsidRPr="009B5291">
        <w:rPr>
          <w:i/>
          <w:color w:val="FF0000"/>
        </w:rPr>
        <w:t>getLevel</w:t>
      </w:r>
      <w:proofErr w:type="spellEnd"/>
      <w:r>
        <w:t xml:space="preserve"> (</w:t>
      </w:r>
      <w:proofErr w:type="spellStart"/>
      <w:r>
        <w:t>ro</w:t>
      </w:r>
      <w:proofErr w:type="spellEnd"/>
      <w:r>
        <w:t xml:space="preserve">) // get Level of this </w:t>
      </w:r>
      <w:proofErr w:type="spellStart"/>
      <w:r>
        <w:t>ro</w:t>
      </w:r>
      <w:proofErr w:type="spellEnd"/>
      <w:r>
        <w:t xml:space="preserve"> </w:t>
      </w:r>
    </w:p>
    <w:p w:rsidR="009B5291" w:rsidRDefault="009B5291" w:rsidP="009B5291">
      <w:pPr>
        <w:pStyle w:val="ListParagraph"/>
        <w:numPr>
          <w:ilvl w:val="0"/>
          <w:numId w:val="4"/>
        </w:numPr>
      </w:pPr>
      <w:proofErr w:type="spellStart"/>
      <w:r w:rsidRPr="009B5291">
        <w:rPr>
          <w:i/>
          <w:color w:val="FF0000"/>
        </w:rPr>
        <w:t>addLevelValues</w:t>
      </w:r>
      <w:proofErr w:type="spellEnd"/>
      <w:r>
        <w:t xml:space="preserve"> (</w:t>
      </w:r>
      <w:proofErr w:type="spellStart"/>
      <w:r>
        <w:t>myLevel</w:t>
      </w:r>
      <w:proofErr w:type="spellEnd"/>
      <w:r>
        <w:t xml:space="preserve">, </w:t>
      </w:r>
      <w:proofErr w:type="spellStart"/>
      <w:r>
        <w:t>ro</w:t>
      </w:r>
      <w:proofErr w:type="spellEnd"/>
      <w:r>
        <w:t xml:space="preserve">) // update values from this </w:t>
      </w:r>
      <w:proofErr w:type="spellStart"/>
      <w:r>
        <w:t>ro</w:t>
      </w:r>
      <w:proofErr w:type="spellEnd"/>
    </w:p>
    <w:p w:rsidR="009B5291" w:rsidRDefault="009B5291" w:rsidP="009B5291">
      <w:pPr>
        <w:pStyle w:val="ListParagraph"/>
        <w:numPr>
          <w:ilvl w:val="0"/>
          <w:numId w:val="4"/>
        </w:numPr>
      </w:pPr>
      <w:proofErr w:type="spellStart"/>
      <w:r w:rsidRPr="009B5291">
        <w:rPr>
          <w:i/>
          <w:color w:val="FF0000"/>
        </w:rPr>
        <w:t>findTeam</w:t>
      </w:r>
      <w:proofErr w:type="spellEnd"/>
      <w:r>
        <w:t xml:space="preserve"> (teams, </w:t>
      </w:r>
      <w:proofErr w:type="spellStart"/>
      <w:r>
        <w:t>ro</w:t>
      </w:r>
      <w:proofErr w:type="spellEnd"/>
      <w:r>
        <w:t xml:space="preserve">) // Check to see whether the team in this </w:t>
      </w:r>
      <w:proofErr w:type="spellStart"/>
      <w:r>
        <w:t>ro</w:t>
      </w:r>
      <w:proofErr w:type="spellEnd"/>
      <w:r>
        <w:t xml:space="preserve"> is in the </w:t>
      </w:r>
      <w:proofErr w:type="gramStart"/>
      <w:r>
        <w:t>teams</w:t>
      </w:r>
      <w:proofErr w:type="gramEnd"/>
      <w:r>
        <w:t xml:space="preserve"> array</w:t>
      </w:r>
    </w:p>
    <w:p w:rsidR="009B5291" w:rsidRDefault="009B5291" w:rsidP="009B5291">
      <w:pPr>
        <w:pStyle w:val="ListParagraph"/>
        <w:numPr>
          <w:ilvl w:val="0"/>
          <w:numId w:val="4"/>
        </w:numPr>
      </w:pPr>
      <w:proofErr w:type="spellStart"/>
      <w:r w:rsidRPr="009B5291">
        <w:rPr>
          <w:i/>
          <w:color w:val="FF0000"/>
        </w:rPr>
        <w:t>getMemberDataObj</w:t>
      </w:r>
      <w:proofErr w:type="spellEnd"/>
      <w:r>
        <w:t xml:space="preserve"> (</w:t>
      </w:r>
      <w:proofErr w:type="spellStart"/>
      <w:r>
        <w:t>userID</w:t>
      </w:r>
      <w:proofErr w:type="spellEnd"/>
      <w:r>
        <w:t xml:space="preserve">) // returns the </w:t>
      </w:r>
      <w:proofErr w:type="spellStart"/>
      <w:r>
        <w:t>studentData</w:t>
      </w:r>
      <w:proofErr w:type="spellEnd"/>
      <w:r>
        <w:t xml:space="preserve"> object for this </w:t>
      </w:r>
      <w:proofErr w:type="spellStart"/>
      <w:r>
        <w:t>userID</w:t>
      </w:r>
      <w:proofErr w:type="spellEnd"/>
    </w:p>
    <w:p w:rsidR="009B5291" w:rsidRDefault="009B5291" w:rsidP="009B5291">
      <w:pPr>
        <w:pStyle w:val="ListParagraph"/>
        <w:numPr>
          <w:ilvl w:val="0"/>
          <w:numId w:val="4"/>
        </w:numPr>
      </w:pPr>
      <w:proofErr w:type="spellStart"/>
      <w:r w:rsidRPr="009B5291">
        <w:rPr>
          <w:i/>
          <w:color w:val="FF0000"/>
        </w:rPr>
        <w:t>findMember</w:t>
      </w:r>
      <w:proofErr w:type="spellEnd"/>
      <w:r>
        <w:t xml:space="preserve"> (id) // return a team member for some team, if he exists</w:t>
      </w:r>
    </w:p>
    <w:p w:rsidR="009B5291" w:rsidRDefault="009B5291" w:rsidP="009B5291">
      <w:pPr>
        <w:pStyle w:val="ListParagraph"/>
        <w:numPr>
          <w:ilvl w:val="0"/>
          <w:numId w:val="4"/>
        </w:numPr>
      </w:pPr>
      <w:proofErr w:type="spellStart"/>
      <w:r w:rsidRPr="009B5291">
        <w:rPr>
          <w:i/>
          <w:color w:val="FF0000"/>
        </w:rPr>
        <w:t>unixTimeConversion</w:t>
      </w:r>
      <w:proofErr w:type="spellEnd"/>
      <w:r>
        <w:t xml:space="preserve"> (</w:t>
      </w:r>
      <w:proofErr w:type="spellStart"/>
      <w:r>
        <w:t>uTime</w:t>
      </w:r>
      <w:proofErr w:type="spellEnd"/>
      <w:r>
        <w:t>) // return a Date object based on the timestamp</w:t>
      </w:r>
    </w:p>
    <w:p w:rsidR="009B5291" w:rsidRDefault="009B5291" w:rsidP="009B5291">
      <w:pPr>
        <w:pStyle w:val="ListParagraph"/>
        <w:numPr>
          <w:ilvl w:val="0"/>
          <w:numId w:val="4"/>
        </w:numPr>
      </w:pPr>
      <w:proofErr w:type="spellStart"/>
      <w:r w:rsidRPr="009B5291">
        <w:rPr>
          <w:i/>
          <w:color w:val="FF0000"/>
        </w:rPr>
        <w:t>arrayToObjects</w:t>
      </w:r>
      <w:proofErr w:type="spellEnd"/>
      <w:r>
        <w:t xml:space="preserve"> (rows) // convert array of rows to array of objects</w:t>
      </w:r>
    </w:p>
    <w:p w:rsidR="009B5291" w:rsidRDefault="009B5291" w:rsidP="009B5291">
      <w:pPr>
        <w:pStyle w:val="ListParagraph"/>
        <w:numPr>
          <w:ilvl w:val="0"/>
          <w:numId w:val="4"/>
        </w:numPr>
      </w:pPr>
      <w:proofErr w:type="spellStart"/>
      <w:r w:rsidRPr="009B5291">
        <w:rPr>
          <w:i/>
          <w:color w:val="FF0000"/>
        </w:rPr>
        <w:t>getAlphabeticLabel</w:t>
      </w:r>
      <w:proofErr w:type="spellEnd"/>
      <w:r>
        <w:t xml:space="preserve"> (index) // returns A for level 2, B for level 3, and so forth</w:t>
      </w:r>
    </w:p>
    <w:p w:rsidR="009B5291" w:rsidRDefault="009B5291" w:rsidP="009B5291">
      <w:pPr>
        <w:pStyle w:val="ListParagraph"/>
        <w:numPr>
          <w:ilvl w:val="0"/>
          <w:numId w:val="4"/>
        </w:numPr>
      </w:pPr>
      <w:proofErr w:type="spellStart"/>
      <w:r w:rsidRPr="009B5291">
        <w:rPr>
          <w:i/>
          <w:color w:val="FF0000"/>
        </w:rPr>
        <w:t>testScore</w:t>
      </w:r>
      <w:proofErr w:type="spellEnd"/>
      <w:r>
        <w:t xml:space="preserve"> (</w:t>
      </w:r>
      <w:proofErr w:type="spellStart"/>
      <w:r>
        <w:t>varStr</w:t>
      </w:r>
      <w:proofErr w:type="spellEnd"/>
      <w:r>
        <w:t>) // temp debugging routine</w:t>
      </w:r>
    </w:p>
    <w:p w:rsidR="009B5291" w:rsidRDefault="009B5291" w:rsidP="009B5291">
      <w:pPr>
        <w:pStyle w:val="ListParagraph"/>
        <w:numPr>
          <w:ilvl w:val="0"/>
          <w:numId w:val="4"/>
        </w:numPr>
      </w:pPr>
      <w:proofErr w:type="spellStart"/>
      <w:r w:rsidRPr="009B5291">
        <w:rPr>
          <w:i/>
          <w:color w:val="FF0000"/>
        </w:rPr>
        <w:t>saveData</w:t>
      </w:r>
      <w:proofErr w:type="spellEnd"/>
      <w:r>
        <w:t xml:space="preserve"> (data) // save a file to disk (called by </w:t>
      </w:r>
      <w:proofErr w:type="spellStart"/>
      <w:r>
        <w:t>downloadCSV</w:t>
      </w:r>
      <w:proofErr w:type="spellEnd"/>
      <w:r>
        <w:t>)</w:t>
      </w:r>
    </w:p>
    <w:p w:rsidR="00A55306" w:rsidRDefault="009B5291" w:rsidP="009B5291">
      <w:pPr>
        <w:pStyle w:val="ListParagraph"/>
        <w:numPr>
          <w:ilvl w:val="0"/>
          <w:numId w:val="4"/>
        </w:numPr>
      </w:pPr>
      <w:proofErr w:type="spellStart"/>
      <w:r w:rsidRPr="009B5291">
        <w:rPr>
          <w:i/>
          <w:color w:val="FF0000"/>
        </w:rPr>
        <w:t>downloadCSV</w:t>
      </w:r>
      <w:proofErr w:type="spellEnd"/>
      <w:r>
        <w:t xml:space="preserve"> (</w:t>
      </w:r>
      <w:r w:rsidRPr="009B5291">
        <w:t xml:space="preserve">) // converts </w:t>
      </w:r>
      <w:proofErr w:type="spellStart"/>
      <w:r w:rsidRPr="009B5291">
        <w:t>csvArray</w:t>
      </w:r>
      <w:proofErr w:type="spellEnd"/>
      <w:r w:rsidRPr="009B5291">
        <w:t xml:space="preserve"> into lines</w:t>
      </w:r>
      <w:r>
        <w:t xml:space="preserve"> in a csv file and saves it to Downloads</w:t>
      </w:r>
    </w:p>
    <w:p w:rsidR="009B5291" w:rsidRDefault="009B5291" w:rsidP="009B5291"/>
    <w:p w:rsidR="00A55306" w:rsidRDefault="00A55306" w:rsidP="00A55306">
      <w:r>
        <w:t>html-utils.js</w:t>
      </w:r>
    </w:p>
    <w:p w:rsidR="00A55306" w:rsidRDefault="007F32A4" w:rsidP="007F32A4">
      <w:pPr>
        <w:pStyle w:val="ListParagraph"/>
        <w:numPr>
          <w:ilvl w:val="0"/>
          <w:numId w:val="6"/>
        </w:numPr>
      </w:pPr>
      <w:proofErr w:type="spellStart"/>
      <w:r w:rsidRPr="007F32A4">
        <w:rPr>
          <w:i/>
          <w:color w:val="FF0000"/>
        </w:rPr>
        <w:t>makeTeamTable</w:t>
      </w:r>
      <w:proofErr w:type="spellEnd"/>
      <w:r>
        <w:t xml:space="preserve"> </w:t>
      </w:r>
      <w:r w:rsidRPr="007F32A4">
        <w:t xml:space="preserve">(team, title, </w:t>
      </w:r>
      <w:proofErr w:type="spellStart"/>
      <w:r w:rsidRPr="007F32A4">
        <w:t>levelData</w:t>
      </w:r>
      <w:proofErr w:type="spellEnd"/>
      <w:r w:rsidRPr="007F32A4">
        <w:t>, type)</w:t>
      </w:r>
      <w:r>
        <w:t xml:space="preserve"> // returns a report table for a team, all levels</w:t>
      </w:r>
    </w:p>
    <w:p w:rsidR="007F32A4" w:rsidRDefault="007F32A4" w:rsidP="007F32A4">
      <w:pPr>
        <w:pStyle w:val="ListParagraph"/>
        <w:numPr>
          <w:ilvl w:val="0"/>
          <w:numId w:val="6"/>
        </w:numPr>
      </w:pPr>
      <w:proofErr w:type="spellStart"/>
      <w:r w:rsidRPr="007F32A4">
        <w:rPr>
          <w:i/>
          <w:color w:val="FF0000"/>
        </w:rPr>
        <w:t>scoreActions</w:t>
      </w:r>
      <w:proofErr w:type="spellEnd"/>
      <w:r>
        <w:t xml:space="preserve"> </w:t>
      </w:r>
      <w:r w:rsidRPr="007F32A4">
        <w:t>(level)</w:t>
      </w:r>
      <w:r>
        <w:t xml:space="preserve"> // returns total number, score, and average score of messages at level</w:t>
      </w:r>
    </w:p>
    <w:p w:rsidR="007F32A4" w:rsidRDefault="007F32A4" w:rsidP="00A55306"/>
    <w:p w:rsidR="00A55306" w:rsidRDefault="00A55306" w:rsidP="00A55306">
      <w:r>
        <w:t>analysis-tools.js</w:t>
      </w:r>
    </w:p>
    <w:p w:rsidR="00AF7D98" w:rsidRDefault="00AF7D98" w:rsidP="00AF7D98">
      <w:pPr>
        <w:pStyle w:val="ListParagraph"/>
        <w:numPr>
          <w:ilvl w:val="0"/>
          <w:numId w:val="5"/>
        </w:numPr>
      </w:pPr>
      <w:r w:rsidRPr="00322238">
        <w:rPr>
          <w:i/>
          <w:color w:val="FF0000"/>
        </w:rPr>
        <w:t>analyze</w:t>
      </w:r>
      <w:r>
        <w:t xml:space="preserve"> (</w:t>
      </w:r>
      <w:proofErr w:type="spellStart"/>
      <w:r>
        <w:t>rowObjs</w:t>
      </w:r>
      <w:proofErr w:type="spellEnd"/>
      <w:r>
        <w:t>) // identifying/tallying each row of logged data, calling the appropriate add function</w:t>
      </w:r>
    </w:p>
    <w:p w:rsidR="00AF7D98" w:rsidRDefault="00AF7D98" w:rsidP="00AF7D98">
      <w:pPr>
        <w:pStyle w:val="ListParagraph"/>
        <w:numPr>
          <w:ilvl w:val="0"/>
          <w:numId w:val="5"/>
        </w:numPr>
      </w:pPr>
      <w:proofErr w:type="spellStart"/>
      <w:r w:rsidRPr="00322238">
        <w:rPr>
          <w:i/>
          <w:color w:val="FF0000"/>
        </w:rPr>
        <w:t>addAction</w:t>
      </w:r>
      <w:proofErr w:type="spellEnd"/>
      <w:r>
        <w:t xml:space="preserve"> (</w:t>
      </w:r>
      <w:proofErr w:type="spellStart"/>
      <w:r>
        <w:t>ro</w:t>
      </w:r>
      <w:proofErr w:type="spellEnd"/>
      <w:r>
        <w:t>, type) // adding a new action of each type, saving common parameters</w:t>
      </w:r>
    </w:p>
    <w:p w:rsidR="00AF7D98" w:rsidRDefault="00AF7D98" w:rsidP="00AF7D98">
      <w:pPr>
        <w:pStyle w:val="ListParagraph"/>
        <w:numPr>
          <w:ilvl w:val="0"/>
          <w:numId w:val="5"/>
        </w:numPr>
      </w:pPr>
      <w:proofErr w:type="spellStart"/>
      <w:r w:rsidRPr="00322238">
        <w:rPr>
          <w:i/>
          <w:color w:val="FF0000"/>
        </w:rPr>
        <w:t>findRValues</w:t>
      </w:r>
      <w:proofErr w:type="spellEnd"/>
      <w:r>
        <w:t xml:space="preserve"> (</w:t>
      </w:r>
      <w:proofErr w:type="spellStart"/>
      <w:r>
        <w:t>ro</w:t>
      </w:r>
      <w:proofErr w:type="spellEnd"/>
      <w:r>
        <w:t xml:space="preserve">, </w:t>
      </w:r>
      <w:proofErr w:type="spellStart"/>
      <w:r>
        <w:t>oldR</w:t>
      </w:r>
      <w:proofErr w:type="spellEnd"/>
      <w:r>
        <w:t xml:space="preserve">) // find resistance values from row; return resistance matrix. </w:t>
      </w:r>
    </w:p>
    <w:p w:rsidR="00AF7D98" w:rsidRDefault="00AF7D98" w:rsidP="00AF7D98">
      <w:pPr>
        <w:pStyle w:val="ListParagraph"/>
        <w:numPr>
          <w:ilvl w:val="0"/>
          <w:numId w:val="5"/>
        </w:numPr>
      </w:pPr>
      <w:proofErr w:type="spellStart"/>
      <w:r w:rsidRPr="00322238">
        <w:rPr>
          <w:i/>
          <w:color w:val="FF0000"/>
        </w:rPr>
        <w:t>findVValues</w:t>
      </w:r>
      <w:proofErr w:type="spellEnd"/>
      <w:r>
        <w:t xml:space="preserve"> (E, R0, R) // returns V given E, R0 and current R values. </w:t>
      </w:r>
    </w:p>
    <w:p w:rsidR="00AF7D98" w:rsidRDefault="00AF7D98" w:rsidP="00AF7D98">
      <w:pPr>
        <w:pStyle w:val="ListParagraph"/>
        <w:numPr>
          <w:ilvl w:val="0"/>
          <w:numId w:val="5"/>
        </w:numPr>
      </w:pPr>
      <w:r w:rsidRPr="00322238">
        <w:rPr>
          <w:i/>
          <w:color w:val="FF0000"/>
        </w:rPr>
        <w:t>duplicate</w:t>
      </w:r>
      <w:r>
        <w:t xml:space="preserve"> (action) // detect duplicate actions, returns true/false</w:t>
      </w:r>
    </w:p>
    <w:p w:rsidR="00AF7D98" w:rsidRDefault="00AF7D98" w:rsidP="00AF7D98">
      <w:pPr>
        <w:pStyle w:val="ListParagraph"/>
        <w:numPr>
          <w:ilvl w:val="0"/>
          <w:numId w:val="5"/>
        </w:numPr>
      </w:pPr>
      <w:proofErr w:type="spellStart"/>
      <w:r w:rsidRPr="00322238">
        <w:rPr>
          <w:i/>
          <w:color w:val="FF0000"/>
        </w:rPr>
        <w:t>addJoinedGroup</w:t>
      </w:r>
      <w:proofErr w:type="spellEnd"/>
      <w:r>
        <w:t xml:space="preserve"> (</w:t>
      </w:r>
      <w:proofErr w:type="spellStart"/>
      <w:r>
        <w:t>ro</w:t>
      </w:r>
      <w:proofErr w:type="spellEnd"/>
      <w:r>
        <w:t>) // add to joined-group actions</w:t>
      </w:r>
    </w:p>
    <w:p w:rsidR="00AF7D98" w:rsidRDefault="00AF7D98" w:rsidP="00AF7D98">
      <w:pPr>
        <w:pStyle w:val="ListParagraph"/>
        <w:numPr>
          <w:ilvl w:val="0"/>
          <w:numId w:val="5"/>
        </w:numPr>
      </w:pPr>
      <w:proofErr w:type="spellStart"/>
      <w:r w:rsidRPr="00322238">
        <w:rPr>
          <w:i/>
          <w:color w:val="FF0000"/>
        </w:rPr>
        <w:t>addConnectLead</w:t>
      </w:r>
      <w:proofErr w:type="spellEnd"/>
      <w:r>
        <w:t xml:space="preserve"> (</w:t>
      </w:r>
      <w:proofErr w:type="spellStart"/>
      <w:r>
        <w:t>ro</w:t>
      </w:r>
      <w:proofErr w:type="spellEnd"/>
      <w:r>
        <w:t>) // add to connect-lead actions</w:t>
      </w:r>
    </w:p>
    <w:p w:rsidR="00AF7D98" w:rsidRDefault="00AF7D98" w:rsidP="00AF7D98">
      <w:pPr>
        <w:pStyle w:val="ListParagraph"/>
        <w:numPr>
          <w:ilvl w:val="0"/>
          <w:numId w:val="5"/>
        </w:numPr>
      </w:pPr>
      <w:proofErr w:type="spellStart"/>
      <w:r w:rsidRPr="00322238">
        <w:rPr>
          <w:i/>
          <w:color w:val="FF0000"/>
        </w:rPr>
        <w:t>addDisconnectLead</w:t>
      </w:r>
      <w:proofErr w:type="spellEnd"/>
      <w:r>
        <w:t xml:space="preserve"> (</w:t>
      </w:r>
      <w:proofErr w:type="spellStart"/>
      <w:r>
        <w:t>ro</w:t>
      </w:r>
      <w:proofErr w:type="spellEnd"/>
      <w:r>
        <w:t>) // add to disconnect-lead actions</w:t>
      </w:r>
    </w:p>
    <w:p w:rsidR="00AF7D98" w:rsidRDefault="00AF7D98" w:rsidP="00AF7D98">
      <w:pPr>
        <w:pStyle w:val="ListParagraph"/>
        <w:numPr>
          <w:ilvl w:val="0"/>
          <w:numId w:val="5"/>
        </w:numPr>
      </w:pPr>
      <w:proofErr w:type="spellStart"/>
      <w:r w:rsidRPr="00322238">
        <w:rPr>
          <w:i/>
          <w:color w:val="FF0000"/>
        </w:rPr>
        <w:t>addRChange</w:t>
      </w:r>
      <w:proofErr w:type="spellEnd"/>
      <w:r>
        <w:t xml:space="preserve"> (</w:t>
      </w:r>
      <w:proofErr w:type="spellStart"/>
      <w:r>
        <w:t>ro</w:t>
      </w:r>
      <w:proofErr w:type="spellEnd"/>
      <w:r>
        <w:t xml:space="preserve">) // add to </w:t>
      </w:r>
      <w:proofErr w:type="spellStart"/>
      <w:r>
        <w:t>resistorChange</w:t>
      </w:r>
      <w:proofErr w:type="spellEnd"/>
      <w:r>
        <w:t xml:space="preserve"> actions</w:t>
      </w:r>
    </w:p>
    <w:p w:rsidR="00AF7D98" w:rsidRDefault="00AF7D98" w:rsidP="00AF7D98">
      <w:pPr>
        <w:pStyle w:val="ListParagraph"/>
        <w:numPr>
          <w:ilvl w:val="0"/>
          <w:numId w:val="5"/>
        </w:numPr>
      </w:pPr>
      <w:proofErr w:type="spellStart"/>
      <w:r w:rsidRPr="00322238">
        <w:rPr>
          <w:i/>
          <w:color w:val="FF0000"/>
        </w:rPr>
        <w:t>addMessage</w:t>
      </w:r>
      <w:proofErr w:type="spellEnd"/>
      <w:r>
        <w:t xml:space="preserve"> (</w:t>
      </w:r>
      <w:proofErr w:type="spellStart"/>
      <w:r>
        <w:t>ro</w:t>
      </w:r>
      <w:proofErr w:type="spellEnd"/>
      <w:r>
        <w:t>) // add to message actions</w:t>
      </w:r>
    </w:p>
    <w:p w:rsidR="00AF7D98" w:rsidRDefault="00AF7D98" w:rsidP="00AF7D98">
      <w:pPr>
        <w:pStyle w:val="ListParagraph"/>
        <w:numPr>
          <w:ilvl w:val="0"/>
          <w:numId w:val="5"/>
        </w:numPr>
      </w:pPr>
      <w:proofErr w:type="spellStart"/>
      <w:r w:rsidRPr="00322238">
        <w:rPr>
          <w:i/>
          <w:color w:val="FF0000"/>
        </w:rPr>
        <w:t>addCalculation</w:t>
      </w:r>
      <w:proofErr w:type="spellEnd"/>
      <w:r>
        <w:t xml:space="preserve"> (</w:t>
      </w:r>
      <w:proofErr w:type="spellStart"/>
      <w:r>
        <w:t>ro</w:t>
      </w:r>
      <w:proofErr w:type="spellEnd"/>
      <w:r>
        <w:t>) // add to calculation actions</w:t>
      </w:r>
    </w:p>
    <w:p w:rsidR="00AF7D98" w:rsidRDefault="00AF7D98" w:rsidP="00AF7D98">
      <w:pPr>
        <w:pStyle w:val="ListParagraph"/>
        <w:numPr>
          <w:ilvl w:val="0"/>
          <w:numId w:val="5"/>
        </w:numPr>
      </w:pPr>
      <w:proofErr w:type="spellStart"/>
      <w:r w:rsidRPr="00322238">
        <w:rPr>
          <w:i/>
          <w:color w:val="FF0000"/>
        </w:rPr>
        <w:t>addMeasurement</w:t>
      </w:r>
      <w:proofErr w:type="spellEnd"/>
      <w:r>
        <w:t xml:space="preserve"> (</w:t>
      </w:r>
      <w:proofErr w:type="spellStart"/>
      <w:r>
        <w:t>ro</w:t>
      </w:r>
      <w:proofErr w:type="spellEnd"/>
      <w:r>
        <w:t>, i) // add to measurement actions</w:t>
      </w:r>
    </w:p>
    <w:p w:rsidR="00AF7D98" w:rsidRDefault="00AF7D98" w:rsidP="00AF7D98">
      <w:pPr>
        <w:pStyle w:val="ListParagraph"/>
        <w:numPr>
          <w:ilvl w:val="0"/>
          <w:numId w:val="5"/>
        </w:numPr>
      </w:pPr>
      <w:proofErr w:type="spellStart"/>
      <w:r w:rsidRPr="00322238">
        <w:rPr>
          <w:i/>
          <w:color w:val="FF0000"/>
        </w:rPr>
        <w:t>addSubmit</w:t>
      </w:r>
      <w:proofErr w:type="spellEnd"/>
      <w:r>
        <w:t xml:space="preserve"> (</w:t>
      </w:r>
      <w:proofErr w:type="spellStart"/>
      <w:r>
        <w:t>ro</w:t>
      </w:r>
      <w:proofErr w:type="spellEnd"/>
      <w:r>
        <w:t xml:space="preserve">) // add to </w:t>
      </w:r>
      <w:proofErr w:type="spellStart"/>
      <w:r>
        <w:t>submitClicked</w:t>
      </w:r>
      <w:proofErr w:type="spellEnd"/>
      <w:r>
        <w:t xml:space="preserve"> actions</w:t>
      </w:r>
    </w:p>
    <w:p w:rsidR="00AF7D98" w:rsidRDefault="00AF7D98" w:rsidP="00AF7D98">
      <w:pPr>
        <w:pStyle w:val="ListParagraph"/>
        <w:numPr>
          <w:ilvl w:val="0"/>
          <w:numId w:val="5"/>
        </w:numPr>
      </w:pPr>
      <w:proofErr w:type="spellStart"/>
      <w:r w:rsidRPr="00322238">
        <w:rPr>
          <w:i/>
          <w:color w:val="FF0000"/>
        </w:rPr>
        <w:t>addSubmitER</w:t>
      </w:r>
      <w:proofErr w:type="spellEnd"/>
      <w:r>
        <w:t xml:space="preserve"> (</w:t>
      </w:r>
      <w:proofErr w:type="spellStart"/>
      <w:r>
        <w:t>ro</w:t>
      </w:r>
      <w:proofErr w:type="spellEnd"/>
      <w:r>
        <w:t xml:space="preserve">) // add to </w:t>
      </w:r>
      <w:proofErr w:type="spellStart"/>
      <w:r>
        <w:t>submitER</w:t>
      </w:r>
      <w:proofErr w:type="spellEnd"/>
      <w:r>
        <w:t xml:space="preserve"> actions</w:t>
      </w:r>
    </w:p>
    <w:p w:rsidR="00AF7D98" w:rsidRPr="00AF7D98" w:rsidRDefault="00AF7D98" w:rsidP="00AF7D98">
      <w:pPr>
        <w:pStyle w:val="ListParagraph"/>
        <w:numPr>
          <w:ilvl w:val="0"/>
          <w:numId w:val="5"/>
        </w:numPr>
      </w:pPr>
      <w:proofErr w:type="spellStart"/>
      <w:r w:rsidRPr="00322238">
        <w:rPr>
          <w:i/>
          <w:color w:val="FF0000"/>
        </w:rPr>
        <w:t>addAttachProbe</w:t>
      </w:r>
      <w:proofErr w:type="spellEnd"/>
      <w:r>
        <w:t xml:space="preserve"> (</w:t>
      </w:r>
      <w:proofErr w:type="spellStart"/>
      <w:r w:rsidRPr="00AF7D98">
        <w:t>ro</w:t>
      </w:r>
      <w:proofErr w:type="spellEnd"/>
      <w:r w:rsidRPr="00AF7D98">
        <w:t>) // add to attach-probe actions</w:t>
      </w:r>
    </w:p>
    <w:p w:rsidR="00AF7D98" w:rsidRPr="00AF7D98" w:rsidRDefault="00AF7D98" w:rsidP="00AF7D98">
      <w:pPr>
        <w:pStyle w:val="ListParagraph"/>
        <w:numPr>
          <w:ilvl w:val="0"/>
          <w:numId w:val="5"/>
        </w:numPr>
      </w:pPr>
      <w:proofErr w:type="spellStart"/>
      <w:r w:rsidRPr="00322238">
        <w:rPr>
          <w:i/>
          <w:color w:val="FF0000"/>
        </w:rPr>
        <w:t>addDetachProbe</w:t>
      </w:r>
      <w:proofErr w:type="spellEnd"/>
      <w:r>
        <w:t xml:space="preserve"> (</w:t>
      </w:r>
      <w:proofErr w:type="spellStart"/>
      <w:r w:rsidRPr="00AF7D98">
        <w:t>ro</w:t>
      </w:r>
      <w:proofErr w:type="spellEnd"/>
      <w:r w:rsidRPr="00AF7D98">
        <w:t>, i) // // add to detach-probe actions</w:t>
      </w:r>
    </w:p>
    <w:p w:rsidR="009B5291" w:rsidRPr="00AF7D98" w:rsidRDefault="00AF7D98" w:rsidP="00AF7D98">
      <w:pPr>
        <w:pStyle w:val="ListParagraph"/>
        <w:numPr>
          <w:ilvl w:val="0"/>
          <w:numId w:val="5"/>
        </w:numPr>
      </w:pPr>
      <w:proofErr w:type="spellStart"/>
      <w:r w:rsidRPr="00322238">
        <w:rPr>
          <w:i/>
          <w:color w:val="FF0000"/>
        </w:rPr>
        <w:t>addMovedDial</w:t>
      </w:r>
      <w:proofErr w:type="spellEnd"/>
      <w:r>
        <w:t xml:space="preserve"> (</w:t>
      </w:r>
      <w:proofErr w:type="spellStart"/>
      <w:r w:rsidRPr="00AF7D98">
        <w:t>ro</w:t>
      </w:r>
      <w:proofErr w:type="spellEnd"/>
      <w:r w:rsidRPr="00AF7D98">
        <w:t>, i) // add to move-dial actions</w:t>
      </w:r>
    </w:p>
    <w:p w:rsidR="009B5291" w:rsidRPr="00AF7D98" w:rsidRDefault="009B5291" w:rsidP="009B5291"/>
    <w:p w:rsidR="00A55306" w:rsidRDefault="00A55306" w:rsidP="00A55306">
      <w:r>
        <w:t>report-tools.js</w:t>
      </w:r>
    </w:p>
    <w:p w:rsidR="00A55306" w:rsidRDefault="007F32A4" w:rsidP="007F32A4">
      <w:pPr>
        <w:pStyle w:val="ListParagraph"/>
        <w:numPr>
          <w:ilvl w:val="0"/>
          <w:numId w:val="7"/>
        </w:numPr>
      </w:pPr>
      <w:proofErr w:type="spellStart"/>
      <w:r w:rsidRPr="007F32A4">
        <w:rPr>
          <w:i/>
          <w:color w:val="FF0000"/>
        </w:rPr>
        <w:t>generateReport</w:t>
      </w:r>
      <w:proofErr w:type="spellEnd"/>
      <w:r w:rsidRPr="007F32A4">
        <w:rPr>
          <w:i/>
          <w:color w:val="FF0000"/>
        </w:rPr>
        <w:t xml:space="preserve"> </w:t>
      </w:r>
      <w:r w:rsidRPr="007F32A4">
        <w:t>(teams)</w:t>
      </w:r>
      <w:r>
        <w:t xml:space="preserve"> // driving function called by “submit query” button to create reports for selected teams, actions, </w:t>
      </w:r>
      <w:proofErr w:type="spellStart"/>
      <w:r>
        <w:t>etc</w:t>
      </w:r>
      <w:proofErr w:type="spellEnd"/>
    </w:p>
    <w:p w:rsidR="007F32A4" w:rsidRDefault="007F32A4" w:rsidP="007F32A4">
      <w:pPr>
        <w:pStyle w:val="ListParagraph"/>
        <w:numPr>
          <w:ilvl w:val="0"/>
          <w:numId w:val="7"/>
        </w:numPr>
      </w:pPr>
      <w:proofErr w:type="spellStart"/>
      <w:r w:rsidRPr="007F32A4">
        <w:rPr>
          <w:i/>
          <w:color w:val="FF0000"/>
        </w:rPr>
        <w:t>reportResults</w:t>
      </w:r>
      <w:proofErr w:type="spellEnd"/>
      <w:r>
        <w:t xml:space="preserve"> </w:t>
      </w:r>
      <w:r w:rsidRPr="007F32A4">
        <w:t>(teams)</w:t>
      </w:r>
      <w:r>
        <w:t xml:space="preserve"> // extract and list actions</w:t>
      </w:r>
      <w:r w:rsidR="00230626">
        <w:t xml:space="preserve"> selected by user</w:t>
      </w:r>
    </w:p>
    <w:p w:rsidR="00230626" w:rsidRDefault="00230626" w:rsidP="00230626">
      <w:pPr>
        <w:pStyle w:val="ListParagraph"/>
        <w:numPr>
          <w:ilvl w:val="0"/>
          <w:numId w:val="7"/>
        </w:numPr>
      </w:pPr>
      <w:proofErr w:type="spellStart"/>
      <w:r w:rsidRPr="00230626">
        <w:rPr>
          <w:i/>
          <w:color w:val="FF0000"/>
        </w:rPr>
        <w:t>reportVarRefs</w:t>
      </w:r>
      <w:proofErr w:type="spellEnd"/>
      <w:r>
        <w:t xml:space="preserve"> </w:t>
      </w:r>
      <w:r w:rsidRPr="00230626">
        <w:t>(teams)</w:t>
      </w:r>
      <w:r>
        <w:t xml:space="preserve"> // extract and list </w:t>
      </w:r>
      <w:proofErr w:type="spellStart"/>
      <w:r>
        <w:t>varRefs</w:t>
      </w:r>
      <w:proofErr w:type="spellEnd"/>
      <w:r>
        <w:t xml:space="preserve"> selected by user</w:t>
      </w:r>
    </w:p>
    <w:p w:rsidR="00230626" w:rsidRDefault="00230626" w:rsidP="00230626">
      <w:pPr>
        <w:pStyle w:val="ListParagraph"/>
        <w:numPr>
          <w:ilvl w:val="0"/>
          <w:numId w:val="7"/>
        </w:numPr>
      </w:pPr>
      <w:proofErr w:type="spellStart"/>
      <w:r w:rsidRPr="00230626">
        <w:rPr>
          <w:i/>
          <w:color w:val="FF0000"/>
        </w:rPr>
        <w:lastRenderedPageBreak/>
        <w:t>variableInVarRef</w:t>
      </w:r>
      <w:proofErr w:type="spellEnd"/>
      <w:r w:rsidRPr="00230626">
        <w:rPr>
          <w:i/>
          <w:color w:val="FF0000"/>
        </w:rPr>
        <w:t xml:space="preserve"> </w:t>
      </w:r>
      <w:r w:rsidRPr="00230626">
        <w:t>(</w:t>
      </w:r>
      <w:proofErr w:type="spellStart"/>
      <w:r w:rsidRPr="00230626">
        <w:t>vrStr</w:t>
      </w:r>
      <w:proofErr w:type="spellEnd"/>
      <w:r w:rsidRPr="00230626">
        <w:t xml:space="preserve">, </w:t>
      </w:r>
      <w:proofErr w:type="spellStart"/>
      <w:r w:rsidRPr="00230626">
        <w:t>vrArray</w:t>
      </w:r>
      <w:proofErr w:type="spellEnd"/>
      <w:r w:rsidRPr="00230626">
        <w:t>)</w:t>
      </w:r>
      <w:r>
        <w:t xml:space="preserve"> // return true if </w:t>
      </w:r>
      <w:proofErr w:type="spellStart"/>
      <w:r>
        <w:t>vrStr</w:t>
      </w:r>
      <w:proofErr w:type="spellEnd"/>
      <w:r>
        <w:t xml:space="preserve"> found in </w:t>
      </w:r>
      <w:proofErr w:type="spellStart"/>
      <w:r>
        <w:t>vrArray</w:t>
      </w:r>
      <w:proofErr w:type="spellEnd"/>
    </w:p>
    <w:p w:rsidR="00230626" w:rsidRDefault="00230626" w:rsidP="00230626">
      <w:pPr>
        <w:pStyle w:val="ListParagraph"/>
        <w:numPr>
          <w:ilvl w:val="0"/>
          <w:numId w:val="7"/>
        </w:numPr>
      </w:pPr>
      <w:proofErr w:type="spellStart"/>
      <w:r w:rsidRPr="00230626">
        <w:rPr>
          <w:i/>
          <w:color w:val="FF0000"/>
        </w:rPr>
        <w:t>reportSummary</w:t>
      </w:r>
      <w:proofErr w:type="spellEnd"/>
      <w:r w:rsidRPr="00230626">
        <w:rPr>
          <w:i/>
          <w:color w:val="FF0000"/>
        </w:rPr>
        <w:t xml:space="preserve"> </w:t>
      </w:r>
      <w:r w:rsidRPr="00230626">
        <w:t>(teams)</w:t>
      </w:r>
      <w:r>
        <w:t xml:space="preserve"> // r</w:t>
      </w:r>
      <w:r w:rsidRPr="00230626">
        <w:t xml:space="preserve">eport </w:t>
      </w:r>
      <w:r>
        <w:t xml:space="preserve">on </w:t>
      </w:r>
      <w:r w:rsidRPr="00230626">
        <w:t xml:space="preserve">resistor changes </w:t>
      </w:r>
      <w:r>
        <w:t xml:space="preserve">by </w:t>
      </w:r>
      <w:r w:rsidRPr="00230626">
        <w:t>category</w:t>
      </w:r>
      <w:r>
        <w:t xml:space="preserve">, </w:t>
      </w:r>
      <w:r w:rsidRPr="00230626">
        <w:t>team member, level.</w:t>
      </w:r>
    </w:p>
    <w:p w:rsidR="00230626" w:rsidRDefault="00230626" w:rsidP="00230626">
      <w:pPr>
        <w:pStyle w:val="ListParagraph"/>
        <w:numPr>
          <w:ilvl w:val="0"/>
          <w:numId w:val="7"/>
        </w:numPr>
      </w:pPr>
      <w:proofErr w:type="spellStart"/>
      <w:r w:rsidRPr="00230626">
        <w:rPr>
          <w:i/>
          <w:color w:val="FF0000"/>
        </w:rPr>
        <w:t>reportActions</w:t>
      </w:r>
      <w:proofErr w:type="spellEnd"/>
      <w:r>
        <w:t xml:space="preserve"> </w:t>
      </w:r>
      <w:r w:rsidRPr="00230626">
        <w:t>(teams, type)</w:t>
      </w:r>
      <w:r>
        <w:t xml:space="preserve"> // create tables for each team summarizing message scores, calling </w:t>
      </w:r>
      <w:proofErr w:type="spellStart"/>
      <w:r>
        <w:t>makeTeamTable</w:t>
      </w:r>
      <w:proofErr w:type="spellEnd"/>
      <w:r>
        <w:t xml:space="preserve"> for 1) total scores, 2) number of </w:t>
      </w:r>
      <w:proofErr w:type="spellStart"/>
      <w:r>
        <w:t>mssgs</w:t>
      </w:r>
      <w:proofErr w:type="spellEnd"/>
      <w:r>
        <w:t xml:space="preserve">, and 3) average score </w:t>
      </w:r>
    </w:p>
    <w:p w:rsidR="00E21953" w:rsidRDefault="00E21953" w:rsidP="004954D7">
      <w:pPr>
        <w:pStyle w:val="ListParagraph"/>
        <w:numPr>
          <w:ilvl w:val="0"/>
          <w:numId w:val="7"/>
        </w:numPr>
      </w:pPr>
      <w:proofErr w:type="spellStart"/>
      <w:r w:rsidRPr="00E21953">
        <w:rPr>
          <w:i/>
          <w:color w:val="FF0000"/>
        </w:rPr>
        <w:t>teacherReport</w:t>
      </w:r>
      <w:proofErr w:type="spellEnd"/>
      <w:r>
        <w:t xml:space="preserve"> </w:t>
      </w:r>
      <w:r w:rsidRPr="00E21953">
        <w:t>(teams)</w:t>
      </w:r>
      <w:r>
        <w:t xml:space="preserve"> // create table for selected teacher reporting the attainments or lack thereof by each team and level </w:t>
      </w:r>
    </w:p>
    <w:p w:rsidR="007F32A4" w:rsidRDefault="007F32A4" w:rsidP="00A55306"/>
    <w:p w:rsidR="00A55306" w:rsidRDefault="00A55306" w:rsidP="00A55306">
      <w:r>
        <w:t>PapaParse-4.1.2/papaparse.js</w:t>
      </w:r>
    </w:p>
    <w:p w:rsidR="00A55306" w:rsidRDefault="00A55306" w:rsidP="00A55306"/>
    <w:p w:rsidR="00A55306" w:rsidRDefault="00A55306" w:rsidP="00A55306">
      <w:r>
        <w:t>jquery.min.js (from Google)</w:t>
      </w:r>
    </w:p>
    <w:p w:rsidR="00A55306" w:rsidRDefault="00A55306" w:rsidP="00A55306"/>
    <w:p w:rsidR="00A55306" w:rsidRPr="00DD61FC" w:rsidRDefault="00A55306" w:rsidP="00A55306"/>
    <w:sectPr w:rsidR="00A55306" w:rsidRPr="00DD61FC" w:rsidSect="008E6EF1"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entSchbook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488A37D2"/>
    <w:lvl w:ilvl="0">
      <w:numFmt w:val="bullet"/>
      <w:lvlText w:val="*"/>
      <w:lvlJc w:val="left"/>
    </w:lvl>
  </w:abstractNum>
  <w:abstractNum w:abstractNumId="1" w15:restartNumberingAfterBreak="0">
    <w:nsid w:val="0A367C32"/>
    <w:multiLevelType w:val="hybridMultilevel"/>
    <w:tmpl w:val="D646E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C2D05"/>
    <w:multiLevelType w:val="hybridMultilevel"/>
    <w:tmpl w:val="D0C6B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07814"/>
    <w:multiLevelType w:val="hybridMultilevel"/>
    <w:tmpl w:val="B170A9EA"/>
    <w:lvl w:ilvl="0" w:tplc="B4CC8538">
      <w:start w:val="1"/>
      <w:numFmt w:val="bullet"/>
      <w:pStyle w:val="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4E47A2"/>
    <w:multiLevelType w:val="hybridMultilevel"/>
    <w:tmpl w:val="AE708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A6BDB"/>
    <w:multiLevelType w:val="hybridMultilevel"/>
    <w:tmpl w:val="F99EC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F0262B"/>
    <w:multiLevelType w:val="hybridMultilevel"/>
    <w:tmpl w:val="FB4EA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648" w:hanging="288"/>
        </w:pPr>
        <w:rPr>
          <w:rFonts w:ascii="Times" w:hAnsi="Times" w:hint="default"/>
        </w:rPr>
      </w:lvl>
    </w:lvlOverride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A55306"/>
    <w:rsid w:val="00012D32"/>
    <w:rsid w:val="00026947"/>
    <w:rsid w:val="00030778"/>
    <w:rsid w:val="000313D9"/>
    <w:rsid w:val="00060591"/>
    <w:rsid w:val="00064EBA"/>
    <w:rsid w:val="000839E5"/>
    <w:rsid w:val="00086445"/>
    <w:rsid w:val="0009609D"/>
    <w:rsid w:val="000B1DDD"/>
    <w:rsid w:val="000C7A29"/>
    <w:rsid w:val="000C7E2E"/>
    <w:rsid w:val="000D762C"/>
    <w:rsid w:val="00101486"/>
    <w:rsid w:val="00103E38"/>
    <w:rsid w:val="001220B3"/>
    <w:rsid w:val="00123D9B"/>
    <w:rsid w:val="001359B0"/>
    <w:rsid w:val="00150D02"/>
    <w:rsid w:val="00160D24"/>
    <w:rsid w:val="00181ED7"/>
    <w:rsid w:val="0018330F"/>
    <w:rsid w:val="00197A40"/>
    <w:rsid w:val="001A1E55"/>
    <w:rsid w:val="001A76E3"/>
    <w:rsid w:val="001B07EB"/>
    <w:rsid w:val="001C0B59"/>
    <w:rsid w:val="001C5FC1"/>
    <w:rsid w:val="001E2DA7"/>
    <w:rsid w:val="00214D47"/>
    <w:rsid w:val="00217A7D"/>
    <w:rsid w:val="00230626"/>
    <w:rsid w:val="00230874"/>
    <w:rsid w:val="002328C4"/>
    <w:rsid w:val="002341EB"/>
    <w:rsid w:val="00234DB5"/>
    <w:rsid w:val="002370C0"/>
    <w:rsid w:val="002421CF"/>
    <w:rsid w:val="0024410B"/>
    <w:rsid w:val="00261D9D"/>
    <w:rsid w:val="00263B0F"/>
    <w:rsid w:val="00282B03"/>
    <w:rsid w:val="0028707F"/>
    <w:rsid w:val="00291A9D"/>
    <w:rsid w:val="002A20D2"/>
    <w:rsid w:val="002A5148"/>
    <w:rsid w:val="002A753D"/>
    <w:rsid w:val="002B2E29"/>
    <w:rsid w:val="002C1890"/>
    <w:rsid w:val="002D1867"/>
    <w:rsid w:val="002E3440"/>
    <w:rsid w:val="002E48F9"/>
    <w:rsid w:val="00317592"/>
    <w:rsid w:val="00322238"/>
    <w:rsid w:val="003310F1"/>
    <w:rsid w:val="00331C2A"/>
    <w:rsid w:val="003411F5"/>
    <w:rsid w:val="003570BA"/>
    <w:rsid w:val="00386152"/>
    <w:rsid w:val="003B7EB0"/>
    <w:rsid w:val="003C4FE4"/>
    <w:rsid w:val="003D4EB0"/>
    <w:rsid w:val="003E2CF7"/>
    <w:rsid w:val="003E6538"/>
    <w:rsid w:val="003E6E74"/>
    <w:rsid w:val="003F3F6D"/>
    <w:rsid w:val="004106BD"/>
    <w:rsid w:val="00432239"/>
    <w:rsid w:val="0044099D"/>
    <w:rsid w:val="00455DB9"/>
    <w:rsid w:val="004635B0"/>
    <w:rsid w:val="004723A7"/>
    <w:rsid w:val="00475509"/>
    <w:rsid w:val="004801B0"/>
    <w:rsid w:val="004954D7"/>
    <w:rsid w:val="004A23EF"/>
    <w:rsid w:val="004A5E95"/>
    <w:rsid w:val="004B3B8B"/>
    <w:rsid w:val="004D3A2D"/>
    <w:rsid w:val="004F245C"/>
    <w:rsid w:val="00515FDB"/>
    <w:rsid w:val="00525409"/>
    <w:rsid w:val="00532C2B"/>
    <w:rsid w:val="00541C87"/>
    <w:rsid w:val="0055449D"/>
    <w:rsid w:val="00570AFE"/>
    <w:rsid w:val="00573322"/>
    <w:rsid w:val="00575265"/>
    <w:rsid w:val="0057556D"/>
    <w:rsid w:val="005765B8"/>
    <w:rsid w:val="0059701F"/>
    <w:rsid w:val="00597946"/>
    <w:rsid w:val="005A63D0"/>
    <w:rsid w:val="005C144E"/>
    <w:rsid w:val="005C5685"/>
    <w:rsid w:val="005C7A68"/>
    <w:rsid w:val="005F090F"/>
    <w:rsid w:val="005F0A3E"/>
    <w:rsid w:val="005F69F1"/>
    <w:rsid w:val="00604EE7"/>
    <w:rsid w:val="00610D28"/>
    <w:rsid w:val="00615C89"/>
    <w:rsid w:val="0062328C"/>
    <w:rsid w:val="00625719"/>
    <w:rsid w:val="00635852"/>
    <w:rsid w:val="006458B5"/>
    <w:rsid w:val="00657C15"/>
    <w:rsid w:val="00660FF8"/>
    <w:rsid w:val="00673F31"/>
    <w:rsid w:val="006766E5"/>
    <w:rsid w:val="00685246"/>
    <w:rsid w:val="00685604"/>
    <w:rsid w:val="006A1DD4"/>
    <w:rsid w:val="006A5A38"/>
    <w:rsid w:val="006A72CA"/>
    <w:rsid w:val="006E68C9"/>
    <w:rsid w:val="00701EDD"/>
    <w:rsid w:val="00702435"/>
    <w:rsid w:val="00712155"/>
    <w:rsid w:val="0071290E"/>
    <w:rsid w:val="00744DA8"/>
    <w:rsid w:val="00762845"/>
    <w:rsid w:val="007641CC"/>
    <w:rsid w:val="00764261"/>
    <w:rsid w:val="00772F4B"/>
    <w:rsid w:val="00774E3F"/>
    <w:rsid w:val="00777D4A"/>
    <w:rsid w:val="00785420"/>
    <w:rsid w:val="00796928"/>
    <w:rsid w:val="00796AAE"/>
    <w:rsid w:val="007A157B"/>
    <w:rsid w:val="007B52BA"/>
    <w:rsid w:val="007C0B6F"/>
    <w:rsid w:val="007D4FCC"/>
    <w:rsid w:val="007F32A4"/>
    <w:rsid w:val="008058D4"/>
    <w:rsid w:val="00813B4F"/>
    <w:rsid w:val="00825BEF"/>
    <w:rsid w:val="0084313F"/>
    <w:rsid w:val="008476DB"/>
    <w:rsid w:val="00847738"/>
    <w:rsid w:val="008535E8"/>
    <w:rsid w:val="00867855"/>
    <w:rsid w:val="00871C03"/>
    <w:rsid w:val="008B5258"/>
    <w:rsid w:val="008B6DAC"/>
    <w:rsid w:val="008D11F2"/>
    <w:rsid w:val="008E6EF1"/>
    <w:rsid w:val="009205D2"/>
    <w:rsid w:val="009317FD"/>
    <w:rsid w:val="009326E2"/>
    <w:rsid w:val="00943F85"/>
    <w:rsid w:val="00961061"/>
    <w:rsid w:val="00966E4F"/>
    <w:rsid w:val="009821DE"/>
    <w:rsid w:val="00990EB4"/>
    <w:rsid w:val="0099249D"/>
    <w:rsid w:val="009A2D68"/>
    <w:rsid w:val="009A32C4"/>
    <w:rsid w:val="009A4861"/>
    <w:rsid w:val="009B5291"/>
    <w:rsid w:val="009C2986"/>
    <w:rsid w:val="009C5D39"/>
    <w:rsid w:val="009C72A3"/>
    <w:rsid w:val="009D035A"/>
    <w:rsid w:val="009D2839"/>
    <w:rsid w:val="009D6323"/>
    <w:rsid w:val="009F138D"/>
    <w:rsid w:val="00A03470"/>
    <w:rsid w:val="00A12314"/>
    <w:rsid w:val="00A23F22"/>
    <w:rsid w:val="00A5085F"/>
    <w:rsid w:val="00A55306"/>
    <w:rsid w:val="00A82102"/>
    <w:rsid w:val="00A92229"/>
    <w:rsid w:val="00AA6819"/>
    <w:rsid w:val="00AC3705"/>
    <w:rsid w:val="00AF7D98"/>
    <w:rsid w:val="00B0028C"/>
    <w:rsid w:val="00B01334"/>
    <w:rsid w:val="00B32C8E"/>
    <w:rsid w:val="00B42B22"/>
    <w:rsid w:val="00B454F0"/>
    <w:rsid w:val="00B45C5F"/>
    <w:rsid w:val="00B47206"/>
    <w:rsid w:val="00B90DAC"/>
    <w:rsid w:val="00BA1D5E"/>
    <w:rsid w:val="00BB05FC"/>
    <w:rsid w:val="00BC6BEC"/>
    <w:rsid w:val="00C143C7"/>
    <w:rsid w:val="00C17954"/>
    <w:rsid w:val="00C62BED"/>
    <w:rsid w:val="00C74D55"/>
    <w:rsid w:val="00C8463A"/>
    <w:rsid w:val="00CA7D9F"/>
    <w:rsid w:val="00CB7AEB"/>
    <w:rsid w:val="00CC5557"/>
    <w:rsid w:val="00CE5E3B"/>
    <w:rsid w:val="00D25D35"/>
    <w:rsid w:val="00D703D5"/>
    <w:rsid w:val="00D8199B"/>
    <w:rsid w:val="00D93DBD"/>
    <w:rsid w:val="00DA147B"/>
    <w:rsid w:val="00DB070E"/>
    <w:rsid w:val="00DB53A4"/>
    <w:rsid w:val="00DD2152"/>
    <w:rsid w:val="00DD61FC"/>
    <w:rsid w:val="00DE1189"/>
    <w:rsid w:val="00E16CB0"/>
    <w:rsid w:val="00E21953"/>
    <w:rsid w:val="00E2201C"/>
    <w:rsid w:val="00E373A0"/>
    <w:rsid w:val="00E43ADE"/>
    <w:rsid w:val="00E67A97"/>
    <w:rsid w:val="00EC489A"/>
    <w:rsid w:val="00ED2238"/>
    <w:rsid w:val="00ED4BCF"/>
    <w:rsid w:val="00EF3550"/>
    <w:rsid w:val="00F112E5"/>
    <w:rsid w:val="00F235EB"/>
    <w:rsid w:val="00F24135"/>
    <w:rsid w:val="00F24892"/>
    <w:rsid w:val="00F36624"/>
    <w:rsid w:val="00F42382"/>
    <w:rsid w:val="00F618D7"/>
    <w:rsid w:val="00F70184"/>
    <w:rsid w:val="00F72366"/>
    <w:rsid w:val="00F93E9A"/>
    <w:rsid w:val="00FB6636"/>
    <w:rsid w:val="00FD5658"/>
    <w:rsid w:val="00FD678B"/>
    <w:rsid w:val="00FE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2F5B46"/>
  <w15:chartTrackingRefBased/>
  <w15:docId w15:val="{F86579CD-4E18-4CCA-B426-D248FC02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0D762C"/>
    <w:pPr>
      <w:autoSpaceDE w:val="0"/>
      <w:autoSpaceDN w:val="0"/>
      <w:adjustRightInd w:val="0"/>
    </w:pPr>
    <w:rPr>
      <w:rFonts w:ascii="CentSchbook BT" w:hAnsi="CentSchbook BT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535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1">
    <w:name w:val="Bullet 1"/>
    <w:basedOn w:val="Normal"/>
    <w:rsid w:val="00DD61FC"/>
    <w:pPr>
      <w:numPr>
        <w:numId w:val="2"/>
      </w:numPr>
      <w:overflowPunct w:val="0"/>
      <w:spacing w:before="60"/>
      <w:textAlignment w:val="baseline"/>
    </w:pPr>
    <w:rPr>
      <w:szCs w:val="20"/>
    </w:rPr>
  </w:style>
  <w:style w:type="paragraph" w:styleId="Footer">
    <w:name w:val="footer"/>
    <w:basedOn w:val="Normal"/>
    <w:rsid w:val="00625719"/>
    <w:pPr>
      <w:tabs>
        <w:tab w:val="right" w:pos="9360"/>
      </w:tabs>
      <w:overflowPunct w:val="0"/>
      <w:textAlignment w:val="baseline"/>
    </w:pPr>
    <w:rPr>
      <w:rFonts w:ascii="Arial" w:hAnsi="Arial"/>
      <w:b/>
      <w:sz w:val="20"/>
      <w:szCs w:val="20"/>
    </w:rPr>
  </w:style>
  <w:style w:type="paragraph" w:styleId="Header">
    <w:name w:val="header"/>
    <w:basedOn w:val="Normal"/>
    <w:rsid w:val="00625719"/>
    <w:pPr>
      <w:tabs>
        <w:tab w:val="center" w:pos="4320"/>
        <w:tab w:val="right" w:pos="8640"/>
      </w:tabs>
      <w:spacing w:line="100" w:lineRule="exact"/>
      <w:jc w:val="right"/>
    </w:pPr>
    <w:rPr>
      <w:rFonts w:ascii="Arial" w:hAnsi="Arial"/>
      <w:sz w:val="12"/>
    </w:rPr>
  </w:style>
  <w:style w:type="character" w:customStyle="1" w:styleId="Subscript">
    <w:name w:val="Subscript"/>
    <w:basedOn w:val="DefaultParagraphFont"/>
    <w:rsid w:val="00625719"/>
    <w:rPr>
      <w:position w:val="-6"/>
      <w:sz w:val="16"/>
    </w:rPr>
  </w:style>
  <w:style w:type="character" w:customStyle="1" w:styleId="Superscript">
    <w:name w:val="Superscript"/>
    <w:basedOn w:val="DefaultParagraphFont"/>
    <w:rsid w:val="00625719"/>
    <w:rPr>
      <w:position w:val="12"/>
      <w:sz w:val="16"/>
    </w:rPr>
  </w:style>
  <w:style w:type="table" w:customStyle="1" w:styleId="TableNormal-jdc">
    <w:name w:val="Table Normal-jdc"/>
    <w:basedOn w:val="TableNormal"/>
    <w:rsid w:val="005765B8"/>
    <w:tblPr>
      <w:jc w:val="center"/>
      <w:tblCellMar>
        <w:top w:w="60" w:type="dxa"/>
        <w:left w:w="60" w:type="dxa"/>
        <w:bottom w:w="60" w:type="dxa"/>
        <w:right w:w="60" w:type="dxa"/>
      </w:tblCellMar>
    </w:tblPr>
    <w:trPr>
      <w:jc w:val="center"/>
    </w:trPr>
  </w:style>
  <w:style w:type="paragraph" w:customStyle="1" w:styleId="numlist1">
    <w:name w:val="numlist1"/>
    <w:basedOn w:val="Normal"/>
    <w:rsid w:val="00F70184"/>
    <w:pPr>
      <w:ind w:left="360" w:hanging="360"/>
    </w:pPr>
  </w:style>
  <w:style w:type="paragraph" w:styleId="ListParagraph">
    <w:name w:val="List Paragraph"/>
    <w:basedOn w:val="Normal"/>
    <w:uiPriority w:val="34"/>
    <w:qFormat/>
    <w:rsid w:val="00A553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535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CBDF1A71.dotm</Template>
  <TotalTime>194</TotalTime>
  <Pages>3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Chamberlain</dc:creator>
  <cp:keywords/>
  <dc:description/>
  <cp:lastModifiedBy>John Chamberlain</cp:lastModifiedBy>
  <cp:revision>9</cp:revision>
  <dcterms:created xsi:type="dcterms:W3CDTF">2017-06-09T13:26:00Z</dcterms:created>
  <dcterms:modified xsi:type="dcterms:W3CDTF">2017-06-19T14:19:00Z</dcterms:modified>
</cp:coreProperties>
</file>